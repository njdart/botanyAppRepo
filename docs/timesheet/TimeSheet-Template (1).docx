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10800" w:leader="none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>
      <w:pPr>
        <w:pStyle w:val="Normal"/>
        <w:jc w:val="right"/>
        <w:rPr/>
      </w:pPr>
      <w:r>
        <w:rPr/>
        <w:fldChar w:fldCharType="begin"/>
      </w:r>
      <w:r>
        <w:instrText> DATE \@"dddd', 'MMMM\ dd', 'yyyy" </w:instrText>
      </w:r>
      <w:r>
        <w:fldChar w:fldCharType="separate"/>
      </w:r>
      <w:r>
        <w:t>Monday, October 27, 2014</w:t>
      </w:r>
      <w:r>
        <w:fldChar w:fldCharType="end"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tabs>
          <w:tab w:val="left" w:pos="5400" w:leader="none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  <w:tab/>
        <w:t xml:space="preserve">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tabs>
          <w:tab w:val="left" w:pos="5400" w:leader="none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>
        <w:rPr>
          <w:rFonts w:cs="Arial"/>
        </w:rPr>
        <w:t>Xander Barnes</w:t>
      </w:r>
      <w:r>
        <w:rPr>
          <w:rFonts w:cs="Arial"/>
        </w:rPr>
        <w:tab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jc w:val="left"/>
        <w:tblInd w:w="0" w:type="dxa"/>
        <w:tblBorders>
          <w:top w:val="single" w:sz="12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</w:tblPr>
      <w:tblGrid>
        <w:gridCol w:w="1835"/>
        <w:gridCol w:w="541"/>
        <w:gridCol w:w="1258"/>
        <w:gridCol w:w="1799"/>
        <w:gridCol w:w="1889"/>
        <w:gridCol w:w="1979"/>
        <w:gridCol w:w="1714"/>
      </w:tblGrid>
      <w:tr>
        <w:trPr>
          <w:cantSplit w:val="true"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0" w:name="OLE_LINK6"/>
            <w:bookmarkStart w:id="1" w:name="OLE_LINK6"/>
            <w:bookmarkEnd w:id="1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2" w:name="OLE_LINK4"/>
            <w:bookmarkStart w:id="3" w:name="OLE_LINK4"/>
            <w:bookmarkEnd w:id="3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4" w:name="OLE_LINK5"/>
            <w:bookmarkStart w:id="5" w:name="OLE_LINK5"/>
            <w:bookmarkEnd w:id="5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6" w:name="OLE_LINK6"/>
            <w:bookmarkStart w:id="7" w:name="OLE_LINK6"/>
            <w:bookmarkEnd w:id="7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8" w:name="OLE_LINK5"/>
            <w:bookmarkStart w:id="9" w:name="OLE_LINK5"/>
            <w:bookmarkEnd w:id="9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10" w:name="OLE_LINK1"/>
            <w:bookmarkStart w:id="11" w:name="OLE_LINK1"/>
            <w:bookmarkEnd w:id="11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12" w:name="OLE_LINK4"/>
            <w:bookmarkStart w:id="13" w:name="OLE_LINK4"/>
            <w:bookmarkEnd w:id="13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bookmarkStart w:id="14" w:name="OLE_LINK1"/>
            <w:bookmarkStart w:id="15" w:name="OLE_LINK1"/>
            <w:bookmarkEnd w:id="15"/>
            <w:r>
              <w:rPr>
                <w:rFonts w:cs="Arial"/>
              </w:rPr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</w:rPr>
              <w:t>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216" w:type="dxa"/>
            </w:tcMar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tabs>
          <w:tab w:val="left" w:pos="7920" w:leader="none"/>
        </w:tabs>
        <w:spacing w:before="8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Helvetica" w:ascii="Helvetica" w:hAnsi="Helvetica"/>
        <w:color w:val="000000"/>
        <w:sz w:val="20"/>
        <w:szCs w:val="20"/>
      </w:rPr>
    </w:pPr>
    <w:r>
      <w:rPr>
        <w:rFonts w:cs="Helvetica" w:ascii="Helvetica" w:hAnsi="Helvetica"/>
        <w:color w:val="000000"/>
        <w:sz w:val="20"/>
        <w:szCs w:val="20"/>
      </w:rPr>
    </w:r>
  </w:p>
  <w:p>
    <w:pPr>
      <w:pStyle w:val="Footer"/>
      <w:jc w:val="right"/>
      <w:rPr/>
    </w:pPr>
    <w:bookmarkStart w:id="16" w:name="OLE_LINK3"/>
    <w:bookmarkStart w:id="17" w:name="OLE_LINK3"/>
    <w:bookmarkEnd w:id="17"/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rsid w:val="00285f84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9565e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rsid w:val="00ae2f98"/>
    <w:basedOn w:val="DefaultParagraphFont"/>
    <w:rPr>
      <w:rFonts w:ascii="Arial" w:hAnsi="Arial"/>
    </w:rPr>
  </w:style>
  <w:style w:type="character" w:styleId="FooterChar" w:customStyle="1">
    <w:name w:val="Footer Char"/>
    <w:link w:val="Footer"/>
    <w:rsid w:val="00ae2f98"/>
    <w:basedOn w:val="DefaultParagraphFont"/>
    <w:rPr>
      <w:rFonts w:ascii="Arial" w:hAnsi="Arial"/>
    </w:rPr>
  </w:style>
  <w:style w:type="character" w:styleId="InternetLink">
    <w:name w:val="Internet Link"/>
    <w:rsid w:val="00db3184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db3184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79565e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link w:val="HeaderChar"/>
    <w:rsid w:val="00ae2f9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link w:val="FooterChar"/>
    <w:rsid w:val="00ae2f98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03AA427-EABD-F242-ADC4-ACC2A7D6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TS030002416.dotx</Template>
  <TotalTime>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2011-05-10T17:55:00Z</dcterms:created>
  <dc:creator>Keith DeLong</dc:creator>
  <dc:language>en-GB</dc:language>
  <cp:lastModifiedBy>Keith DeLong</cp:lastModifiedBy>
  <dcterms:modified xsi:type="dcterms:W3CDTF">2011-05-10T20:03:00Z</dcterms:modified>
  <cp:revision>6</cp:revision>
</cp:coreProperties>
</file>